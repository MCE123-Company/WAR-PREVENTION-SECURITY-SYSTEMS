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868F6E" w14:textId="70682BA4" w:rsidR="00B111EA" w:rsidRDefault="00A65450" w:rsidP="00FB6DCF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RENDITION</w:t>
      </w:r>
      <w:r w:rsidR="005B50ED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FB6DC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A9D67CA" w:rsidR="00074C5F" w:rsidRDefault="00FB6D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7/10/2023 6:34:16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72F82E5D" w:rsidR="0062053B" w:rsidRDefault="00A6545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RENDITION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BAED709" w14:textId="22EDB80F" w:rsidR="00FB6DCF" w:rsidRDefault="00FB6DCF" w:rsidP="00FB6DCF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RENDITION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D7C2B1E" w14:textId="2F116B1B" w:rsidR="00FB6DCF" w:rsidRDefault="00FB6DCF" w:rsidP="00FB6DCF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RENDITION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F8EF63D" w14:textId="73D60596" w:rsidR="00FB6DCF" w:rsidRDefault="00FB6DCF" w:rsidP="00FB6D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RENDITION</w:t>
      </w:r>
      <w:r>
        <w:rPr>
          <w:b/>
          <w:bCs/>
        </w:rPr>
        <w:t>;</w:t>
      </w:r>
      <w:proofErr w:type="gramEnd"/>
    </w:p>
    <w:p w14:paraId="237E5375" w14:textId="1E65F9F8" w:rsidR="00FB6DCF" w:rsidRDefault="00FB6DCF" w:rsidP="00FB6D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RENDITION TO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54763D" w14:textId="65F1CE7C" w:rsidR="00FB6DCF" w:rsidRDefault="00FB6DCF" w:rsidP="00FB6D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RENDITION TO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56C0EC86" w14:textId="5442391C" w:rsidR="00FB6DCF" w:rsidRPr="00CE57F0" w:rsidRDefault="00FB6DCF" w:rsidP="00FB6DC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RENDITION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0"/>
    <w:p w14:paraId="0667D457" w14:textId="3AE2AF85" w:rsidR="00F51FBF" w:rsidRPr="006C5F95" w:rsidRDefault="00FB6DCF" w:rsidP="00FB6DCF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98FB0" w14:textId="77777777" w:rsidR="007207AF" w:rsidRDefault="007207AF" w:rsidP="005B7682">
      <w:pPr>
        <w:spacing w:after="0" w:line="240" w:lineRule="auto"/>
      </w:pPr>
      <w:r>
        <w:separator/>
      </w:r>
    </w:p>
  </w:endnote>
  <w:endnote w:type="continuationSeparator" w:id="0">
    <w:p w14:paraId="2FA7D6DB" w14:textId="77777777" w:rsidR="007207AF" w:rsidRDefault="007207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534B3977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B6DCF">
              <w:rPr>
                <w:b/>
                <w:bCs/>
                <w:u w:val="single"/>
              </w:rPr>
              <w:t>MCE123</w:t>
            </w:r>
            <w:r w:rsidR="00FB6DCF">
              <w:rPr>
                <w:rFonts w:cstheme="minorHAnsi"/>
                <w:b/>
                <w:bCs/>
                <w:vertAlign w:val="superscript"/>
              </w:rPr>
              <w:t>SM</w:t>
            </w:r>
            <w:r w:rsidR="00153024">
              <w:t xml:space="preserve"> 2020</w:t>
            </w:r>
            <w:r w:rsidR="000B42C6">
              <w:t>-</w:t>
            </w:r>
            <w:r w:rsidR="00FB6DCF">
              <w:t>202</w:t>
            </w:r>
            <w:r w:rsidR="00FB6DC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299C2" w14:textId="77777777" w:rsidR="007207AF" w:rsidRDefault="007207AF" w:rsidP="005B7682">
      <w:pPr>
        <w:spacing w:after="0" w:line="240" w:lineRule="auto"/>
      </w:pPr>
      <w:r>
        <w:separator/>
      </w:r>
    </w:p>
  </w:footnote>
  <w:footnote w:type="continuationSeparator" w:id="0">
    <w:p w14:paraId="72E7EC26" w14:textId="77777777" w:rsidR="007207AF" w:rsidRDefault="007207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23A105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DE2D80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B6DC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FB6DC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23A105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DE2D80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B6DCF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FB6DCF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1F84E41F" w:rsidR="0078387A" w:rsidRPr="005B7682" w:rsidRDefault="0078387A" w:rsidP="00FB6DC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7CA5B358" w:rsidR="0078387A" w:rsidRPr="00756B5A" w:rsidRDefault="0078387A" w:rsidP="00FB6DC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B6DC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B6DCF" w:rsidRPr="00756B5A">
      <w:rPr>
        <w:i/>
        <w:color w:val="000000" w:themeColor="text1"/>
        <w:sz w:val="18"/>
      </w:rPr>
      <w:t>of</w:t>
    </w:r>
    <w:r w:rsidR="00FB6DC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B6DC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B6DCF">
      <w:rPr>
        <w:i/>
        <w:color w:val="000000" w:themeColor="text1"/>
        <w:sz w:val="18"/>
      </w:rPr>
      <w:t xml:space="preserve">  </w:t>
    </w:r>
    <w:proofErr w:type="gramEnd"/>
    <w:r w:rsidR="00FB6DCF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2E1B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4C9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084"/>
    <w:rsid w:val="00596BE5"/>
    <w:rsid w:val="005A0BE7"/>
    <w:rsid w:val="005A16EF"/>
    <w:rsid w:val="005A4C8A"/>
    <w:rsid w:val="005B0269"/>
    <w:rsid w:val="005B16FC"/>
    <w:rsid w:val="005B3538"/>
    <w:rsid w:val="005B4896"/>
    <w:rsid w:val="005B50E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83D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7AF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450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547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DCF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2022-10-18T12:28:00Z</cp:lastPrinted>
  <dcterms:created xsi:type="dcterms:W3CDTF">2023-07-10T22:34:00Z</dcterms:created>
  <dcterms:modified xsi:type="dcterms:W3CDTF">2023-07-10T22:34:00Z</dcterms:modified>
</cp:coreProperties>
</file>